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01" w:rsidRPr="007179C2" w:rsidRDefault="00E47955" w:rsidP="00D03CD3">
      <w:pPr>
        <w:pStyle w:val="Sinespaciado"/>
        <w:spacing w:line="276" w:lineRule="auto"/>
        <w:jc w:val="center"/>
        <w:rPr>
          <w:rFonts w:ascii="Cambria" w:eastAsia="Times New Roman" w:hAnsi="Cambria" w:cs="Times New Roman"/>
          <w:sz w:val="72"/>
          <w:szCs w:val="72"/>
          <w:lang w:val="es-ES" w:eastAsia="en-US"/>
        </w:rPr>
      </w:pPr>
      <w:r w:rsidRPr="007179C2">
        <w:rPr>
          <w:rFonts w:ascii="Cambria" w:eastAsia="Times New Roman" w:hAnsi="Cambria" w:cs="Times New Roman"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9BFF605" wp14:editId="144DF4A9">
                <wp:simplePos x="0" y="0"/>
                <wp:positionH relativeFrom="page">
                  <wp:posOffset>7267575</wp:posOffset>
                </wp:positionH>
                <wp:positionV relativeFrom="page">
                  <wp:posOffset>19050</wp:posOffset>
                </wp:positionV>
                <wp:extent cx="90805" cy="9220200"/>
                <wp:effectExtent l="0" t="0" r="23495" b="1905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1CDED" id="Rectángulo 4" o:spid="_x0000_s1026" style="position:absolute;margin-left:572.25pt;margin-top:1.5pt;width:7.15pt;height:72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 w:rsidR="00D03CD3" w:rsidRPr="007179C2">
        <w:rPr>
          <w:rFonts w:ascii="Cambria" w:hAnsi="Cambria"/>
          <w:noProof/>
          <w:lang w:val="es-PE" w:eastAsia="es-PE"/>
        </w:rPr>
        <w:drawing>
          <wp:inline distT="0" distB="0" distL="0" distR="0">
            <wp:extent cx="5942974" cy="1714500"/>
            <wp:effectExtent l="0" t="0" r="635" b="0"/>
            <wp:docPr id="1" name="Imagen 1" descr="Resultado de imagen de S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F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97"/>
                    <a:stretch/>
                  </pic:blipFill>
                  <pic:spPr bwMode="auto">
                    <a:xfrm>
                      <a:off x="0" y="0"/>
                      <a:ext cx="5943600" cy="17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eastAsia="Times New Roman" w:hAnsi="Cambria" w:cs="Times New Roman"/>
          <w:sz w:val="72"/>
          <w:szCs w:val="72"/>
          <w:lang w:val="es-ES" w:eastAsia="en-US"/>
        </w:rPr>
      </w:pPr>
    </w:p>
    <w:p w:rsidR="00D03CD3" w:rsidRPr="007179C2" w:rsidRDefault="00D03CD3" w:rsidP="00E47955">
      <w:pPr>
        <w:pStyle w:val="Sinespaciado"/>
        <w:spacing w:line="276" w:lineRule="auto"/>
        <w:jc w:val="left"/>
        <w:rPr>
          <w:rFonts w:ascii="Cambria" w:eastAsia="Times New Roman" w:hAnsi="Cambria" w:cs="Times New Roman"/>
          <w:sz w:val="72"/>
          <w:szCs w:val="72"/>
          <w:lang w:val="es-ES" w:eastAsia="en-US"/>
        </w:rPr>
      </w:pPr>
    </w:p>
    <w:p w:rsidR="007B722B" w:rsidRPr="007179C2" w:rsidRDefault="009E4701" w:rsidP="000D1D64">
      <w:pPr>
        <w:pStyle w:val="Sinespaciado"/>
        <w:spacing w:line="276" w:lineRule="auto"/>
        <w:jc w:val="center"/>
        <w:rPr>
          <w:rFonts w:ascii="Cambria" w:eastAsia="Times New Roman" w:hAnsi="Cambria" w:cs="Times New Roman"/>
          <w:sz w:val="72"/>
          <w:szCs w:val="72"/>
          <w:lang w:val="es-ES" w:eastAsia="en-US"/>
        </w:rPr>
      </w:pPr>
      <w:r w:rsidRPr="007179C2">
        <w:rPr>
          <w:rFonts w:ascii="Cambria" w:eastAsia="Times New Roman" w:hAnsi="Cambria" w:cs="Times New Roman"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19051</wp:posOffset>
                </wp:positionV>
                <wp:extent cx="90805" cy="9220200"/>
                <wp:effectExtent l="0" t="0" r="23495" b="1905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DB386" id="Rectángulo 3" o:spid="_x0000_s1026" style="position:absolute;margin-left:37.5pt;margin-top:1.5pt;width:7.15pt;height:7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 w:rsidR="00BF375B">
        <w:rPr>
          <w:rFonts w:ascii="Cambria" w:eastAsia="Times New Roman" w:hAnsi="Cambria" w:cs="Times New Roman"/>
          <w:sz w:val="72"/>
          <w:szCs w:val="72"/>
          <w:lang w:val="es-ES" w:eastAsia="en-US"/>
        </w:rPr>
        <w:t>Glosario</w:t>
      </w:r>
    </w:p>
    <w:p w:rsidR="00066685" w:rsidRPr="007179C2" w:rsidRDefault="00066685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center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DD06F0" w:rsidRDefault="009E4701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7179C2" w:rsidP="007179C2">
      <w:pPr>
        <w:pStyle w:val="Sinespaciado"/>
        <w:spacing w:line="276" w:lineRule="auto"/>
        <w:jc w:val="center"/>
        <w:rPr>
          <w:rFonts w:ascii="Cambria" w:hAnsi="Cambria"/>
          <w:noProof/>
          <w:sz w:val="96"/>
          <w:szCs w:val="96"/>
          <w:lang w:val="es-PE"/>
        </w:rPr>
      </w:pPr>
      <w:r w:rsidRPr="00DD06F0">
        <w:rPr>
          <w:rFonts w:ascii="Cambria" w:hAnsi="Cambria"/>
          <w:noProof/>
          <w:sz w:val="96"/>
          <w:szCs w:val="96"/>
          <w:lang w:val="es-PE"/>
        </w:rPr>
        <w:t>2017</w:t>
      </w: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DD06F0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DD06F0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67034F" w:rsidRPr="007179C2" w:rsidRDefault="00BF375B" w:rsidP="007179C2">
      <w:pPr>
        <w:pStyle w:val="PSI-Ttulo"/>
      </w:pPr>
      <w:r>
        <w:lastRenderedPageBreak/>
        <w:t>Glosario</w:t>
      </w:r>
    </w:p>
    <w:p w:rsidR="0067034F" w:rsidRPr="007179C2" w:rsidRDefault="0067034F" w:rsidP="00D03CD3">
      <w:pPr>
        <w:pStyle w:val="PSI-Ttulo1"/>
        <w:ind w:left="426" w:hanging="426"/>
      </w:pPr>
      <w:bookmarkStart w:id="0" w:name="_Toc257644628"/>
      <w:r w:rsidRPr="007179C2">
        <w:t>Introducción</w:t>
      </w:r>
      <w:bookmarkEnd w:id="0"/>
    </w:p>
    <w:p w:rsidR="00EF12E2" w:rsidRPr="00427C93" w:rsidRDefault="00516059" w:rsidP="00427C93">
      <w:pPr>
        <w:pStyle w:val="PSI-Normal"/>
      </w:pPr>
      <w:r w:rsidRPr="00427C93">
        <w:t>Este documento recoge todos y cada uno de los términos manejados a lo largo de todo el proyecto de desarrollo de</w:t>
      </w:r>
      <w:r w:rsidR="00CE7911" w:rsidRPr="00427C93">
        <w:t xml:space="preserve"> S.F.T.</w:t>
      </w:r>
      <w:r w:rsidRPr="00427C93">
        <w:t xml:space="preserve"> </w:t>
      </w:r>
      <w:r w:rsidR="006111A9" w:rsidRPr="00427C93">
        <w:t>s</w:t>
      </w:r>
      <w:r w:rsidRPr="00427C93">
        <w:t>e trata de un diccionario de datos y definiciones de la nomenclatura que se maneja, de tal modo que se crea un estándar para todo el proyecto.</w:t>
      </w:r>
    </w:p>
    <w:p w:rsidR="0067034F" w:rsidRDefault="007A2DE3" w:rsidP="00D03CD3">
      <w:pPr>
        <w:pStyle w:val="PSI-Ttulo1"/>
        <w:ind w:left="426" w:hanging="426"/>
      </w:pPr>
      <w:r>
        <w:t>Propósito</w:t>
      </w:r>
    </w:p>
    <w:p w:rsidR="007A2DE3" w:rsidRPr="00427C93" w:rsidRDefault="007A2DE3" w:rsidP="007A2DE3">
      <w:pPr>
        <w:spacing w:line="360" w:lineRule="auto"/>
        <w:ind w:left="0" w:firstLine="0"/>
        <w:jc w:val="both"/>
        <w:rPr>
          <w:rFonts w:eastAsia="Times New Roman" w:cs="Calibri"/>
        </w:rPr>
      </w:pPr>
      <w:r w:rsidRPr="00427C93">
        <w:rPr>
          <w:rFonts w:eastAsia="Times New Roman" w:cs="Calibri"/>
        </w:rPr>
        <w:t>El propósito de este glosario es definir sin ambigüedad la terminología manejada en el proyecto de desarrollo. También sirve como guía de consulta para la clarificación de los puntos conflictivos o poco esclarecedores del proyecto.</w:t>
      </w:r>
    </w:p>
    <w:p w:rsidR="007A2DE3" w:rsidRDefault="007A2DE3" w:rsidP="007A2DE3">
      <w:pPr>
        <w:pStyle w:val="PSI-Ttulo1"/>
        <w:ind w:left="426" w:hanging="426"/>
      </w:pPr>
      <w:r>
        <w:t>Definiciones</w:t>
      </w:r>
    </w:p>
    <w:p w:rsidR="007A2DE3" w:rsidRPr="007A2DE3" w:rsidRDefault="007A2DE3" w:rsidP="007A2DE3">
      <w:pPr>
        <w:spacing w:line="360" w:lineRule="auto"/>
        <w:ind w:left="0" w:firstLine="0"/>
        <w:jc w:val="both"/>
        <w:rPr>
          <w:rFonts w:ascii="Times New Roman" w:eastAsia="Times New Roman" w:hAnsi="Times New Roman"/>
        </w:rPr>
      </w:pPr>
      <w:r>
        <w:t xml:space="preserve">A </w:t>
      </w:r>
      <w:proofErr w:type="gramStart"/>
      <w:r>
        <w:t>continuación</w:t>
      </w:r>
      <w:proofErr w:type="gramEnd"/>
      <w:r>
        <w:t xml:space="preserve"> se presentan todos los términos manejados a lo largo de todo el proyecto</w:t>
      </w:r>
      <w:r>
        <w:t>.</w:t>
      </w:r>
    </w:p>
    <w:p w:rsidR="00201005" w:rsidRDefault="00BE6AFB" w:rsidP="007A2DE3">
      <w:pPr>
        <w:pStyle w:val="PSI-Ttulo1"/>
        <w:numPr>
          <w:ilvl w:val="1"/>
          <w:numId w:val="6"/>
        </w:numPr>
      </w:pPr>
      <w:proofErr w:type="spellStart"/>
      <w:r>
        <w:t>Frontend</w:t>
      </w:r>
      <w:proofErr w:type="spellEnd"/>
    </w:p>
    <w:p w:rsidR="00BE6AFB" w:rsidRPr="00427C93" w:rsidRDefault="00BE6AFB" w:rsidP="00BE6AFB">
      <w:pPr>
        <w:pStyle w:val="PSI-Ttulo1"/>
        <w:numPr>
          <w:ilvl w:val="0"/>
          <w:numId w:val="0"/>
        </w:numPr>
        <w:ind w:left="1437"/>
        <w:rPr>
          <w:rFonts w:ascii="Calibri" w:hAnsi="Calibri" w:cs="Calibri"/>
          <w:b w:val="0"/>
          <w:color w:val="000000" w:themeColor="text1"/>
          <w:sz w:val="22"/>
          <w:szCs w:val="22"/>
        </w:rPr>
      </w:pPr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El </w:t>
      </w:r>
      <w:proofErr w:type="spellStart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frontend</w:t>
      </w:r>
      <w:proofErr w:type="spellEnd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son todas aquellas tecnologías que corren del lado del cliente, es decir, todas aquellas tecnologías que corren del lado del navegador web, </w:t>
      </w:r>
      <w:r w:rsidR="00427C93"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generalizándose</w:t>
      </w:r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</w:t>
      </w:r>
      <w:r w:rsidR="00427C93"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más</w:t>
      </w:r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que nada en tres lenguajes, </w:t>
      </w:r>
      <w:proofErr w:type="spellStart"/>
      <w:proofErr w:type="gramStart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Html</w:t>
      </w:r>
      <w:proofErr w:type="spellEnd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,</w:t>
      </w:r>
      <w:proofErr w:type="gramEnd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CSS Y JavaScript</w:t>
      </w:r>
    </w:p>
    <w:p w:rsidR="00BE6AFB" w:rsidRDefault="00BE6AFB" w:rsidP="007A2DE3">
      <w:pPr>
        <w:pStyle w:val="PSI-Ttulo1"/>
        <w:numPr>
          <w:ilvl w:val="1"/>
          <w:numId w:val="6"/>
        </w:numPr>
      </w:pPr>
      <w:proofErr w:type="spellStart"/>
      <w:r>
        <w:t>Backend</w:t>
      </w:r>
      <w:proofErr w:type="spellEnd"/>
    </w:p>
    <w:p w:rsidR="00BE6AFB" w:rsidRPr="00427C93" w:rsidRDefault="00BE6AFB" w:rsidP="00BE6AFB">
      <w:pPr>
        <w:pStyle w:val="PSI-Ttulo1"/>
        <w:numPr>
          <w:ilvl w:val="0"/>
          <w:numId w:val="0"/>
        </w:numPr>
        <w:ind w:left="1437"/>
        <w:rPr>
          <w:rFonts w:ascii="Calibri" w:hAnsi="Calibri" w:cs="Calibri"/>
          <w:b w:val="0"/>
          <w:color w:val="000000" w:themeColor="text1"/>
          <w:sz w:val="22"/>
          <w:szCs w:val="22"/>
        </w:rPr>
      </w:pPr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El programador </w:t>
      </w:r>
      <w:proofErr w:type="spellStart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backend</w:t>
      </w:r>
      <w:proofErr w:type="spellEnd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es aquel que se encuentra del lado del servidor, es decir, esta persona se encarga de lenguajes como PHP, Python, .Net, Java, </w:t>
      </w:r>
      <w:proofErr w:type="spellStart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etc</w:t>
      </w:r>
      <w:proofErr w:type="spellEnd"/>
      <w:r w:rsidRPr="00427C93">
        <w:rPr>
          <w:rFonts w:ascii="Calibri" w:hAnsi="Calibri" w:cs="Calibri"/>
          <w:b w:val="0"/>
          <w:color w:val="000000" w:themeColor="text1"/>
          <w:sz w:val="22"/>
          <w:szCs w:val="22"/>
        </w:rPr>
        <w:t>, es aquel que se encarga de interactuar con bases de datos, verificar manejos de sesiones de usuarios, montar la página en un servidor</w:t>
      </w:r>
    </w:p>
    <w:p w:rsidR="00BE6AFB" w:rsidRDefault="00427C93" w:rsidP="007A2DE3">
      <w:pPr>
        <w:pStyle w:val="PSI-Ttulo1"/>
        <w:numPr>
          <w:ilvl w:val="1"/>
          <w:numId w:val="6"/>
        </w:numPr>
      </w:pPr>
      <w:r>
        <w:t>S.L.M.</w:t>
      </w:r>
    </w:p>
    <w:p w:rsidR="00427C93" w:rsidRPr="00427C93" w:rsidRDefault="00427C93" w:rsidP="00427C93">
      <w:pPr>
        <w:ind w:left="1074" w:firstLine="363"/>
        <w:rPr>
          <w:rFonts w:cs="Calibri"/>
        </w:rPr>
      </w:pPr>
      <w:r w:rsidRPr="00427C93">
        <w:rPr>
          <w:rFonts w:cs="Calibri"/>
        </w:rPr>
        <w:t>Sistema de locales musicales</w:t>
      </w:r>
    </w:p>
    <w:p w:rsidR="00427C93" w:rsidRDefault="00264E20" w:rsidP="007A2DE3">
      <w:pPr>
        <w:pStyle w:val="PSI-Ttulo1"/>
        <w:numPr>
          <w:ilvl w:val="1"/>
          <w:numId w:val="6"/>
        </w:numPr>
      </w:pPr>
      <w:r>
        <w:t>S.C.M.R.</w:t>
      </w:r>
    </w:p>
    <w:p w:rsidR="00264E20" w:rsidRDefault="00264E20" w:rsidP="00264E20">
      <w:pPr>
        <w:ind w:left="1437" w:firstLine="0"/>
      </w:pPr>
      <w:r>
        <w:t>C</w:t>
      </w:r>
      <w:r>
        <w:t>ontrola</w:t>
      </w:r>
      <w:r>
        <w:t xml:space="preserve"> </w:t>
      </w:r>
      <w:r>
        <w:t>las versiones y cambios de ella, son tareas correspondientes a él. Debe definir y construir el Ambiente Controlado e informar al resto del equipo sobre la manera de usarlo</w:t>
      </w:r>
      <w:r>
        <w:t>.</w:t>
      </w:r>
    </w:p>
    <w:p w:rsidR="00264E20" w:rsidRDefault="00264E20" w:rsidP="00264E20">
      <w:pPr>
        <w:ind w:left="1437" w:firstLine="0"/>
      </w:pPr>
    </w:p>
    <w:p w:rsidR="00264E20" w:rsidRDefault="00264E20" w:rsidP="007A2DE3">
      <w:pPr>
        <w:pStyle w:val="PSI-Ttulo1"/>
        <w:numPr>
          <w:ilvl w:val="1"/>
          <w:numId w:val="6"/>
        </w:numPr>
      </w:pPr>
      <w:r>
        <w:lastRenderedPageBreak/>
        <w:t>Bibliotecario</w:t>
      </w:r>
    </w:p>
    <w:p w:rsidR="00264E20" w:rsidRDefault="00264E20" w:rsidP="00264E20">
      <w:pPr>
        <w:ind w:left="1074" w:firstLine="363"/>
      </w:pPr>
      <w:r>
        <w:t xml:space="preserve">Encargado de respaldar con las tareas de almacenamiento de los </w:t>
      </w:r>
      <w:proofErr w:type="spellStart"/>
      <w:r>
        <w:rPr>
          <w:i/>
        </w:rPr>
        <w:t>baselines</w:t>
      </w:r>
      <w:proofErr w:type="spellEnd"/>
    </w:p>
    <w:p w:rsidR="00264E20" w:rsidRDefault="00264E20" w:rsidP="007A2DE3">
      <w:pPr>
        <w:pStyle w:val="PSI-Ttulo1"/>
        <w:numPr>
          <w:ilvl w:val="1"/>
          <w:numId w:val="6"/>
        </w:numPr>
      </w:pPr>
      <w:proofErr w:type="spellStart"/>
      <w:r>
        <w:t>Baselines</w:t>
      </w:r>
      <w:proofErr w:type="spellEnd"/>
    </w:p>
    <w:p w:rsidR="00264E20" w:rsidRPr="00264E20" w:rsidRDefault="00264E20" w:rsidP="00264E20">
      <w:pPr>
        <w:spacing w:before="0" w:line="360" w:lineRule="auto"/>
        <w:ind w:left="1437" w:firstLine="0"/>
        <w:contextualSpacing/>
        <w:jc w:val="both"/>
        <w:rPr>
          <w:rFonts w:cs="Calibri"/>
        </w:rPr>
      </w:pPr>
      <w:r w:rsidRPr="00264E20">
        <w:rPr>
          <w:rFonts w:eastAsia="Times New Roman" w:cs="Calibri"/>
        </w:rPr>
        <w:t>C</w:t>
      </w:r>
      <w:r w:rsidRPr="00264E20">
        <w:rPr>
          <w:rFonts w:eastAsia="Times New Roman" w:cs="Calibri"/>
        </w:rPr>
        <w:t xml:space="preserve">onjunto de versiones de un </w:t>
      </w:r>
      <w:proofErr w:type="spellStart"/>
      <w:r w:rsidRPr="00264E20">
        <w:rPr>
          <w:rFonts w:eastAsia="Times New Roman" w:cs="Calibri"/>
        </w:rPr>
        <w:t>item</w:t>
      </w:r>
      <w:proofErr w:type="spellEnd"/>
      <w:r w:rsidRPr="00264E20">
        <w:rPr>
          <w:rFonts w:eastAsia="Times New Roman" w:cs="Calibri"/>
        </w:rPr>
        <w:t xml:space="preserve"> aceptado por el cliente.</w:t>
      </w:r>
    </w:p>
    <w:p w:rsidR="00264E20" w:rsidRDefault="00264E20" w:rsidP="007A2DE3">
      <w:pPr>
        <w:pStyle w:val="PSI-Ttulo1"/>
        <w:numPr>
          <w:ilvl w:val="1"/>
          <w:numId w:val="6"/>
        </w:numPr>
      </w:pPr>
      <w:r>
        <w:t xml:space="preserve"> Comité de Control de Configuración</w:t>
      </w:r>
    </w:p>
    <w:p w:rsidR="00264E20" w:rsidRDefault="00264E20" w:rsidP="00264E20">
      <w:pPr>
        <w:ind w:left="1437" w:firstLine="3"/>
      </w:pPr>
      <w:r>
        <w:t>Tie</w:t>
      </w:r>
      <w:r>
        <w:t>ne la autoridad para aceptar o rechazar las propuestas de cambio a componentes de configuración</w:t>
      </w:r>
      <w:r>
        <w:t>.</w:t>
      </w:r>
    </w:p>
    <w:p w:rsidR="00264E20" w:rsidRPr="00264E20" w:rsidRDefault="00264E20" w:rsidP="007A2DE3">
      <w:pPr>
        <w:pStyle w:val="PSI-Ttulo1"/>
        <w:numPr>
          <w:ilvl w:val="1"/>
          <w:numId w:val="6"/>
        </w:numPr>
      </w:pPr>
      <w:proofErr w:type="spellStart"/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ithub</w:t>
      </w:r>
      <w:proofErr w:type="spellEnd"/>
    </w:p>
    <w:p w:rsidR="00264E20" w:rsidRPr="005836A0" w:rsidRDefault="00264E20" w:rsidP="00264E20">
      <w:pPr>
        <w:ind w:left="1437" w:firstLine="3"/>
        <w:rPr>
          <w:rFonts w:cs="Calibri"/>
        </w:rPr>
      </w:pPr>
      <w:r w:rsidRPr="005836A0">
        <w:rPr>
          <w:rFonts w:cs="Calibri"/>
          <w:shd w:val="clear" w:color="auto" w:fill="FCFCFC"/>
        </w:rPr>
        <w:t>GitHub es una plataforma de </w:t>
      </w:r>
      <w:r w:rsidRPr="005836A0">
        <w:rPr>
          <w:rStyle w:val="Textoennegrita"/>
          <w:rFonts w:cs="Calibri"/>
          <w:color w:val="404040"/>
          <w:shd w:val="clear" w:color="auto" w:fill="FCFCFC"/>
        </w:rPr>
        <w:t>desarrollo colaborativo de software</w:t>
      </w:r>
      <w:r w:rsidRPr="005836A0">
        <w:rPr>
          <w:rFonts w:cs="Calibri"/>
          <w:shd w:val="clear" w:color="auto" w:fill="FCFCFC"/>
        </w:rPr>
        <w:t> para alojar proyectos utilizando el sistema de control de versiones </w:t>
      </w:r>
      <w:r w:rsidRPr="005836A0">
        <w:rPr>
          <w:rFonts w:cs="Calibri"/>
          <w:shd w:val="clear" w:color="auto" w:fill="FCFCFC"/>
        </w:rPr>
        <w:t>Git</w:t>
      </w:r>
      <w:r w:rsidRPr="005836A0">
        <w:rPr>
          <w:rFonts w:cs="Calibri"/>
          <w:shd w:val="clear" w:color="auto" w:fill="FCFCFC"/>
        </w:rPr>
        <w:t>.</w:t>
      </w:r>
    </w:p>
    <w:p w:rsidR="00264E20" w:rsidRDefault="00264E20" w:rsidP="007A2DE3">
      <w:pPr>
        <w:pStyle w:val="PSI-Ttulo1"/>
        <w:numPr>
          <w:ilvl w:val="1"/>
          <w:numId w:val="6"/>
        </w:numPr>
      </w:pPr>
      <w:bookmarkStart w:id="1" w:name="_GoBack"/>
      <w:bookmarkEnd w:id="1"/>
    </w:p>
    <w:p w:rsidR="00427C93" w:rsidRPr="007179C2" w:rsidRDefault="00427C93" w:rsidP="00427C93">
      <w:pPr>
        <w:pStyle w:val="PSI-Ttulo1"/>
        <w:numPr>
          <w:ilvl w:val="0"/>
          <w:numId w:val="0"/>
        </w:numPr>
        <w:ind w:left="1437"/>
      </w:pPr>
    </w:p>
    <w:sectPr w:rsidR="00427C93" w:rsidRPr="007179C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A7" w:rsidRDefault="003F08A7">
      <w:r>
        <w:separator/>
      </w:r>
    </w:p>
  </w:endnote>
  <w:endnote w:type="continuationSeparator" w:id="0">
    <w:p w:rsidR="003F08A7" w:rsidRDefault="003F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28" w:type="pct"/>
      <w:tblInd w:w="-426" w:type="dxa"/>
      <w:shd w:val="clear" w:color="auto" w:fill="1CADE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47"/>
      <w:gridCol w:w="3121"/>
      <w:gridCol w:w="3680"/>
    </w:tblGrid>
    <w:tr w:rsidR="007A4F4C" w:rsidTr="00D03CD3">
      <w:tc>
        <w:tcPr>
          <w:tcW w:w="1714" w:type="pct"/>
          <w:shd w:val="clear" w:color="auto" w:fill="FF0000"/>
          <w:vAlign w:val="center"/>
        </w:tcPr>
        <w:p w:rsidR="007A4F4C" w:rsidRDefault="003F08A7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AAD21926F9D944C8B06C635C1BEC1B7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A4F4C">
                <w:rPr>
                  <w:caps/>
                  <w:color w:val="FFFFFF" w:themeColor="background1"/>
                  <w:sz w:val="18"/>
                  <w:szCs w:val="18"/>
                </w:rPr>
                <w:t>Plan de la gestión de la configuración</w:t>
              </w:r>
            </w:sdtContent>
          </w:sdt>
        </w:p>
      </w:tc>
      <w:tc>
        <w:tcPr>
          <w:tcW w:w="1508" w:type="pct"/>
          <w:shd w:val="clear" w:color="auto" w:fill="FF0000"/>
          <w:vAlign w:val="center"/>
        </w:tcPr>
        <w:p w:rsidR="007A4F4C" w:rsidRDefault="003F08A7" w:rsidP="00E47955">
          <w:pPr>
            <w:pStyle w:val="Piedepgina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Autor"/>
              <w:tag w:val=""/>
              <w:id w:val="-1822267932"/>
              <w:placeholder>
                <w:docPart w:val="DA4F7322B49B4A8DA5280C3C4FC2680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A4F4C">
                <w:rPr>
                  <w:caps/>
                  <w:color w:val="FFFFFF" w:themeColor="background1"/>
                  <w:sz w:val="18"/>
                  <w:szCs w:val="18"/>
                </w:rPr>
                <w:t>Equipo SFT</w:t>
              </w:r>
            </w:sdtContent>
          </w:sdt>
          <w:r w:rsidR="007A4F4C">
            <w:rPr>
              <w:caps/>
              <w:color w:val="FFFFFF" w:themeColor="background1"/>
              <w:sz w:val="18"/>
              <w:szCs w:val="18"/>
            </w:rPr>
            <w:t xml:space="preserve"> </w:t>
          </w:r>
        </w:p>
      </w:tc>
      <w:tc>
        <w:tcPr>
          <w:tcW w:w="1778" w:type="pct"/>
          <w:shd w:val="clear" w:color="auto" w:fill="FF0000"/>
        </w:tcPr>
        <w:p w:rsidR="007A4F4C" w:rsidRDefault="007A4F4C" w:rsidP="00E47955">
          <w:pPr>
            <w:pStyle w:val="Piedepgina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  <w:r w:rsidRPr="00E47955">
            <w:rPr>
              <w:caps/>
              <w:color w:val="FFFFFF" w:themeColor="background1"/>
              <w:sz w:val="18"/>
              <w:szCs w:val="18"/>
              <w:lang w:val="es-ES"/>
            </w:rPr>
            <w:t xml:space="preserve">Página 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5836A0" w:rsidRPr="005836A0">
            <w:rPr>
              <w:b/>
              <w:bCs/>
              <w:caps/>
              <w:noProof/>
              <w:color w:val="FFFFFF" w:themeColor="background1"/>
              <w:sz w:val="18"/>
              <w:szCs w:val="18"/>
              <w:lang w:val="es-ES"/>
            </w:rPr>
            <w:t>3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E47955">
            <w:rPr>
              <w:caps/>
              <w:color w:val="FFFFFF" w:themeColor="background1"/>
              <w:sz w:val="18"/>
              <w:szCs w:val="18"/>
              <w:lang w:val="es-ES"/>
            </w:rPr>
            <w:t xml:space="preserve"> de 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5836A0" w:rsidRPr="005836A0">
            <w:rPr>
              <w:b/>
              <w:bCs/>
              <w:caps/>
              <w:noProof/>
              <w:color w:val="FFFFFF" w:themeColor="background1"/>
              <w:sz w:val="18"/>
              <w:szCs w:val="18"/>
              <w:lang w:val="es-ES"/>
            </w:rPr>
            <w:t>3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:rsidR="007A4F4C" w:rsidRDefault="007A4F4C" w:rsidP="0067034F">
    <w:pPr>
      <w:pStyle w:val="Piedepgina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A7" w:rsidRDefault="003F08A7">
      <w:r>
        <w:separator/>
      </w:r>
    </w:p>
  </w:footnote>
  <w:footnote w:type="continuationSeparator" w:id="0">
    <w:p w:rsidR="003F08A7" w:rsidRDefault="003F0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F4C" w:rsidRDefault="007A4F4C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-438149</wp:posOffset>
              </wp:positionV>
              <wp:extent cx="7858125" cy="70485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8125" cy="7048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DF7437" id="Rectángulo 2" o:spid="_x0000_s1026" style="position:absolute;margin-left:-1in;margin-top:-34.5pt;width:618.75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" fillcolor="red" strokecolor="#0d5571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B605D"/>
    <w:multiLevelType w:val="hybridMultilevel"/>
    <w:tmpl w:val="39862E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6724"/>
    <w:multiLevelType w:val="multilevel"/>
    <w:tmpl w:val="1557672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162E0F8E"/>
    <w:multiLevelType w:val="hybridMultilevel"/>
    <w:tmpl w:val="C4545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2363"/>
    <w:multiLevelType w:val="hybridMultilevel"/>
    <w:tmpl w:val="7EEC8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209D4"/>
    <w:multiLevelType w:val="multilevel"/>
    <w:tmpl w:val="3F4209D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•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•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•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5" w15:restartNumberingAfterBreak="0">
    <w:nsid w:val="428F2BDD"/>
    <w:multiLevelType w:val="multilevel"/>
    <w:tmpl w:val="428F2BDD"/>
    <w:lvl w:ilvl="0">
      <w:start w:val="1"/>
      <w:numFmt w:val="decimal"/>
      <w:lvlText w:val="%1."/>
      <w:lvlJc w:val="left"/>
      <w:pPr>
        <w:ind w:left="425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75A0E99"/>
    <w:multiLevelType w:val="hybridMultilevel"/>
    <w:tmpl w:val="91340018"/>
    <w:lvl w:ilvl="0" w:tplc="DD5A72CA">
      <w:start w:val="1"/>
      <w:numFmt w:val="decimal"/>
      <w:pStyle w:val="PSI-Ttulo1"/>
      <w:lvlText w:val="%1."/>
      <w:lvlJc w:val="left"/>
      <w:pPr>
        <w:ind w:left="717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37" w:hanging="360"/>
      </w:pPr>
    </w:lvl>
    <w:lvl w:ilvl="2" w:tplc="280A001B" w:tentative="1">
      <w:start w:val="1"/>
      <w:numFmt w:val="lowerRoman"/>
      <w:lvlText w:val="%3."/>
      <w:lvlJc w:val="right"/>
      <w:pPr>
        <w:ind w:left="2157" w:hanging="180"/>
      </w:pPr>
    </w:lvl>
    <w:lvl w:ilvl="3" w:tplc="280A000F" w:tentative="1">
      <w:start w:val="1"/>
      <w:numFmt w:val="decimal"/>
      <w:lvlText w:val="%4."/>
      <w:lvlJc w:val="left"/>
      <w:pPr>
        <w:ind w:left="2877" w:hanging="360"/>
      </w:pPr>
    </w:lvl>
    <w:lvl w:ilvl="4" w:tplc="280A0019" w:tentative="1">
      <w:start w:val="1"/>
      <w:numFmt w:val="lowerLetter"/>
      <w:lvlText w:val="%5."/>
      <w:lvlJc w:val="left"/>
      <w:pPr>
        <w:ind w:left="3597" w:hanging="360"/>
      </w:pPr>
    </w:lvl>
    <w:lvl w:ilvl="5" w:tplc="280A001B" w:tentative="1">
      <w:start w:val="1"/>
      <w:numFmt w:val="lowerRoman"/>
      <w:lvlText w:val="%6."/>
      <w:lvlJc w:val="right"/>
      <w:pPr>
        <w:ind w:left="4317" w:hanging="180"/>
      </w:pPr>
    </w:lvl>
    <w:lvl w:ilvl="6" w:tplc="280A000F" w:tentative="1">
      <w:start w:val="1"/>
      <w:numFmt w:val="decimal"/>
      <w:lvlText w:val="%7."/>
      <w:lvlJc w:val="left"/>
      <w:pPr>
        <w:ind w:left="5037" w:hanging="360"/>
      </w:pPr>
    </w:lvl>
    <w:lvl w:ilvl="7" w:tplc="280A0019" w:tentative="1">
      <w:start w:val="1"/>
      <w:numFmt w:val="lowerLetter"/>
      <w:lvlText w:val="%8."/>
      <w:lvlJc w:val="left"/>
      <w:pPr>
        <w:ind w:left="5757" w:hanging="360"/>
      </w:pPr>
    </w:lvl>
    <w:lvl w:ilvl="8" w:tplc="2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9C66AA0"/>
    <w:multiLevelType w:val="multilevel"/>
    <w:tmpl w:val="49C66AA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 w:tentative="1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 w:tentative="1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717E7"/>
    <w:multiLevelType w:val="hybridMultilevel"/>
    <w:tmpl w:val="4C608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008D4"/>
    <w:multiLevelType w:val="hybridMultilevel"/>
    <w:tmpl w:val="E18EB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1"/>
  </w:num>
  <w:num w:numId="14">
    <w:abstractNumId w:val="4"/>
  </w:num>
  <w:num w:numId="1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2B"/>
    <w:rsid w:val="000005C6"/>
    <w:rsid w:val="00066685"/>
    <w:rsid w:val="000D1D64"/>
    <w:rsid w:val="0011451A"/>
    <w:rsid w:val="001254C5"/>
    <w:rsid w:val="001D39EB"/>
    <w:rsid w:val="00201005"/>
    <w:rsid w:val="002607EF"/>
    <w:rsid w:val="00264E20"/>
    <w:rsid w:val="003406E8"/>
    <w:rsid w:val="003A16F0"/>
    <w:rsid w:val="003A456F"/>
    <w:rsid w:val="003F08A7"/>
    <w:rsid w:val="00427C93"/>
    <w:rsid w:val="004B060C"/>
    <w:rsid w:val="004B7BEE"/>
    <w:rsid w:val="00516059"/>
    <w:rsid w:val="005836A0"/>
    <w:rsid w:val="005B08EE"/>
    <w:rsid w:val="005F782E"/>
    <w:rsid w:val="006111A9"/>
    <w:rsid w:val="0067034F"/>
    <w:rsid w:val="00701B63"/>
    <w:rsid w:val="007179C2"/>
    <w:rsid w:val="0072658D"/>
    <w:rsid w:val="00745ED1"/>
    <w:rsid w:val="00794EDD"/>
    <w:rsid w:val="007A2DE3"/>
    <w:rsid w:val="007A4F4C"/>
    <w:rsid w:val="007B722B"/>
    <w:rsid w:val="007F5154"/>
    <w:rsid w:val="00814A2F"/>
    <w:rsid w:val="008C02B3"/>
    <w:rsid w:val="008D3F35"/>
    <w:rsid w:val="008F1C4D"/>
    <w:rsid w:val="008F69C3"/>
    <w:rsid w:val="009E4701"/>
    <w:rsid w:val="00A80C52"/>
    <w:rsid w:val="00AB3B4C"/>
    <w:rsid w:val="00AF20A5"/>
    <w:rsid w:val="00B16D46"/>
    <w:rsid w:val="00B85593"/>
    <w:rsid w:val="00BA5661"/>
    <w:rsid w:val="00BA6689"/>
    <w:rsid w:val="00BC39D9"/>
    <w:rsid w:val="00BE6AFB"/>
    <w:rsid w:val="00BF375B"/>
    <w:rsid w:val="00CB34FC"/>
    <w:rsid w:val="00CD5F01"/>
    <w:rsid w:val="00CE7911"/>
    <w:rsid w:val="00D03CD3"/>
    <w:rsid w:val="00D63B05"/>
    <w:rsid w:val="00D8504A"/>
    <w:rsid w:val="00DD06F0"/>
    <w:rsid w:val="00E24496"/>
    <w:rsid w:val="00E47955"/>
    <w:rsid w:val="00EF12E2"/>
    <w:rsid w:val="00F172F3"/>
    <w:rsid w:val="00F26506"/>
    <w:rsid w:val="00FA2229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DAD68B"/>
  <w15:docId w15:val="{6607AC36-920E-458C-9079-68A9B933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DE3"/>
    <w:pPr>
      <w:spacing w:before="200" w:after="0" w:line="276" w:lineRule="auto"/>
      <w:ind w:left="357" w:hanging="357"/>
      <w:jc w:val="left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ind w:left="357" w:hanging="357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nhideWhenUsed/>
    <w:rsid w:val="007B722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22B"/>
  </w:style>
  <w:style w:type="paragraph" w:styleId="Piedepgina">
    <w:name w:val="footer"/>
    <w:basedOn w:val="Normal"/>
    <w:link w:val="PiedepginaCar"/>
    <w:uiPriority w:val="99"/>
    <w:unhideWhenUsed/>
    <w:rsid w:val="007B722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22B"/>
  </w:style>
  <w:style w:type="paragraph" w:customStyle="1" w:styleId="PSI-Ttulo">
    <w:name w:val="PSI - Título"/>
    <w:basedOn w:val="Ttulo"/>
    <w:autoRedefine/>
    <w:qFormat/>
    <w:rsid w:val="007179C2"/>
    <w:pPr>
      <w:pBdr>
        <w:bottom w:val="single" w:sz="8" w:space="4" w:color="4F81BD"/>
      </w:pBdr>
      <w:spacing w:after="300"/>
    </w:pPr>
    <w:rPr>
      <w:rFonts w:ascii="Cambria" w:eastAsia="Times New Roman" w:hAnsi="Cambria" w:cs="Times New Roman"/>
      <w:b/>
      <w:color w:val="FF0000"/>
      <w:spacing w:val="5"/>
      <w:kern w:val="28"/>
      <w:sz w:val="52"/>
      <w:szCs w:val="52"/>
    </w:rPr>
  </w:style>
  <w:style w:type="paragraph" w:customStyle="1" w:styleId="PSI-Comentario">
    <w:name w:val="PSI - Comentario"/>
    <w:basedOn w:val="Normal"/>
    <w:autoRedefine/>
    <w:qFormat/>
    <w:rsid w:val="0067034F"/>
    <w:pPr>
      <w:tabs>
        <w:tab w:val="left" w:pos="0"/>
      </w:tabs>
      <w:spacing w:line="240" w:lineRule="auto"/>
      <w:ind w:left="114" w:hanging="6"/>
      <w:jc w:val="both"/>
    </w:pPr>
    <w:rPr>
      <w:i/>
      <w:color w:val="548DD4"/>
    </w:rPr>
  </w:style>
  <w:style w:type="paragraph" w:customStyle="1" w:styleId="PSI-Ttulo1">
    <w:name w:val="PSI - Título 1"/>
    <w:basedOn w:val="Ttulo1"/>
    <w:autoRedefine/>
    <w:qFormat/>
    <w:rsid w:val="00D03CD3"/>
    <w:pPr>
      <w:keepLines w:val="0"/>
      <w:widowControl w:val="0"/>
      <w:numPr>
        <w:numId w:val="6"/>
      </w:numPr>
      <w:tabs>
        <w:tab w:val="left" w:pos="0"/>
      </w:tabs>
      <w:suppressAutoHyphens/>
      <w:spacing w:before="120" w:after="60"/>
      <w:jc w:val="left"/>
    </w:pPr>
    <w:rPr>
      <w:rFonts w:ascii="Cambria" w:eastAsia="Times New Roman" w:hAnsi="Cambria" w:cs="Times New Roman"/>
      <w:b/>
      <w:bCs/>
      <w:color w:val="FF0000"/>
      <w:sz w:val="28"/>
      <w:szCs w:val="28"/>
    </w:rPr>
  </w:style>
  <w:style w:type="paragraph" w:customStyle="1" w:styleId="PSI-Ttulo2">
    <w:name w:val="PSI - Título 2"/>
    <w:basedOn w:val="Ttulo2"/>
    <w:qFormat/>
    <w:rsid w:val="0067034F"/>
    <w:pPr>
      <w:spacing w:before="200"/>
      <w:jc w:val="left"/>
    </w:pPr>
    <w:rPr>
      <w:rFonts w:ascii="Cambria" w:eastAsia="Times New Roman" w:hAnsi="Cambria" w:cs="Times New Roman"/>
      <w:b/>
      <w:bCs/>
      <w:i w:val="0"/>
      <w:iCs w:val="0"/>
      <w:color w:val="4F81BD"/>
      <w:sz w:val="26"/>
      <w:szCs w:val="26"/>
    </w:rPr>
  </w:style>
  <w:style w:type="paragraph" w:customStyle="1" w:styleId="MNormal">
    <w:name w:val="MNormal"/>
    <w:basedOn w:val="Normal"/>
    <w:rsid w:val="0067034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customStyle="1" w:styleId="PSI-Ttulo3">
    <w:name w:val="PSI - Título 3"/>
    <w:basedOn w:val="Ttulo3"/>
    <w:autoRedefine/>
    <w:qFormat/>
    <w:rsid w:val="0067034F"/>
    <w:pPr>
      <w:spacing w:before="200"/>
      <w:jc w:val="left"/>
    </w:pPr>
    <w:rPr>
      <w:rFonts w:ascii="Cambria" w:eastAsia="Times New Roman" w:hAnsi="Cambria" w:cs="Times New Roman"/>
      <w:b/>
      <w:bCs/>
      <w:color w:val="4F81BD"/>
      <w:sz w:val="22"/>
      <w:szCs w:val="22"/>
    </w:rPr>
  </w:style>
  <w:style w:type="paragraph" w:customStyle="1" w:styleId="PSI-Normal">
    <w:name w:val="PSI - Normal"/>
    <w:basedOn w:val="Normal"/>
    <w:autoRedefine/>
    <w:qFormat/>
    <w:rsid w:val="00427C93"/>
    <w:pPr>
      <w:ind w:left="0" w:firstLine="0"/>
      <w:jc w:val="both"/>
    </w:pPr>
    <w:rPr>
      <w:rFonts w:cs="Calibri"/>
    </w:rPr>
  </w:style>
  <w:style w:type="paragraph" w:customStyle="1" w:styleId="estilo">
    <w:name w:val="estilo"/>
    <w:basedOn w:val="Encabezado"/>
    <w:rsid w:val="0067034F"/>
    <w:pPr>
      <w:tabs>
        <w:tab w:val="clear" w:pos="4419"/>
        <w:tab w:val="clear" w:pos="8838"/>
        <w:tab w:val="center" w:pos="4252"/>
        <w:tab w:val="center" w:pos="4320"/>
        <w:tab w:val="right" w:pos="8504"/>
        <w:tab w:val="right" w:pos="8640"/>
      </w:tabs>
      <w:suppressAutoHyphens/>
    </w:pPr>
    <w:rPr>
      <w:rFonts w:ascii="Verdana" w:eastAsia="Times New Roman" w:hAnsi="Verdana"/>
      <w:sz w:val="20"/>
      <w:szCs w:val="20"/>
      <w:lang w:val="es-ES_tradnl" w:eastAsia="ar-SA"/>
    </w:rPr>
  </w:style>
  <w:style w:type="table" w:customStyle="1" w:styleId="Style12">
    <w:name w:val="_Style 12"/>
    <w:basedOn w:val="Tablanormal"/>
    <w:rsid w:val="00794EDD"/>
    <w:pPr>
      <w:spacing w:after="160"/>
      <w:contextualSpacing/>
      <w:jc w:val="left"/>
    </w:pPr>
    <w:rPr>
      <w:sz w:val="20"/>
      <w:szCs w:val="20"/>
      <w:lang w:val="es-PE" w:eastAsia="es-PE"/>
    </w:rPr>
    <w:tblPr>
      <w:tblInd w:w="0" w:type="nil"/>
    </w:tblPr>
  </w:style>
  <w:style w:type="character" w:styleId="Hipervnculo">
    <w:name w:val="Hyperlink"/>
    <w:basedOn w:val="Fuentedeprrafopredeter"/>
    <w:uiPriority w:val="99"/>
    <w:semiHidden/>
    <w:unhideWhenUsed/>
    <w:rsid w:val="00701B63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jdez\AppData\Roaming\Microsoft\Templates\Dise&#241;o%20de%20fluj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D21926F9D944C8B06C635C1BEC1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AD8BE-4E46-4B22-B5E6-7010537901D7}"/>
      </w:docPartPr>
      <w:docPartBody>
        <w:p w:rsidR="002A3AE5" w:rsidRDefault="00BF7D34" w:rsidP="00BF7D34">
          <w:pPr>
            <w:pStyle w:val="AAD21926F9D944C8B06C635C1BEC1B77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DA4F7322B49B4A8DA5280C3C4FC26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A0E75-B0DE-44AD-9B3F-DEC304A0A632}"/>
      </w:docPartPr>
      <w:docPartBody>
        <w:p w:rsidR="002A3AE5" w:rsidRDefault="00BF7D34" w:rsidP="00BF7D34">
          <w:pPr>
            <w:pStyle w:val="DA4F7322B49B4A8DA5280C3C4FC26805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34"/>
    <w:rsid w:val="000D1D41"/>
    <w:rsid w:val="002A3AE5"/>
    <w:rsid w:val="00337252"/>
    <w:rsid w:val="003A71DD"/>
    <w:rsid w:val="0073030E"/>
    <w:rsid w:val="008011EC"/>
    <w:rsid w:val="00884699"/>
    <w:rsid w:val="00933446"/>
    <w:rsid w:val="00BD453B"/>
    <w:rsid w:val="00BF7D34"/>
    <w:rsid w:val="00D13415"/>
    <w:rsid w:val="00E4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480A65F95D4801A8F3944F7AC9EC99">
    <w:name w:val="A3480A65F95D4801A8F3944F7AC9EC99"/>
    <w:rsid w:val="00BF7D34"/>
  </w:style>
  <w:style w:type="paragraph" w:customStyle="1" w:styleId="1D8E8B8DDBBF4535BD1F65F85F4DF5F2">
    <w:name w:val="1D8E8B8DDBBF4535BD1F65F85F4DF5F2"/>
    <w:rsid w:val="00BF7D34"/>
  </w:style>
  <w:style w:type="paragraph" w:customStyle="1" w:styleId="799796FA1436436B82FD2CABC6E56C4C">
    <w:name w:val="799796FA1436436B82FD2CABC6E56C4C"/>
    <w:rsid w:val="00BF7D34"/>
  </w:style>
  <w:style w:type="paragraph" w:customStyle="1" w:styleId="379AF4ECF9E44F779ABA4A59A97C2F5D">
    <w:name w:val="379AF4ECF9E44F779ABA4A59A97C2F5D"/>
    <w:rsid w:val="00BF7D34"/>
  </w:style>
  <w:style w:type="paragraph" w:customStyle="1" w:styleId="AAD21926F9D944C8B06C635C1BEC1B77">
    <w:name w:val="AAD21926F9D944C8B06C635C1BEC1B77"/>
    <w:rsid w:val="00BF7D34"/>
  </w:style>
  <w:style w:type="paragraph" w:customStyle="1" w:styleId="DA4F7322B49B4A8DA5280C3C4FC26805">
    <w:name w:val="DA4F7322B49B4A8DA5280C3C4FC26805"/>
    <w:rsid w:val="00BF7D34"/>
  </w:style>
  <w:style w:type="paragraph" w:customStyle="1" w:styleId="94980E8270DD4FF4A30FF74B73D3D6B1">
    <w:name w:val="94980E8270DD4FF4A30FF74B73D3D6B1"/>
    <w:rsid w:val="00BF7D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2017-09-08T00:00:00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E8205A-7D29-4F7C-A275-944D5B9E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735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la gestión de la configuración</vt:lpstr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la gestión de la configuración</dc:title>
  <dc:creator>Equipo SFT</dc:creator>
  <cp:keywords/>
  <cp:lastModifiedBy>Juan</cp:lastModifiedBy>
  <cp:revision>21</cp:revision>
  <dcterms:created xsi:type="dcterms:W3CDTF">2017-09-08T10:22:00Z</dcterms:created>
  <dcterms:modified xsi:type="dcterms:W3CDTF">2017-09-13T04:25:00Z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